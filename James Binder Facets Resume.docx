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40481" w14:textId="3D577011" w:rsidR="006C0F7C" w:rsidRDefault="001E1102" w:rsidP="009D585B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Web Development </w:t>
      </w:r>
    </w:p>
    <w:p w14:paraId="4C828740" w14:textId="77777777" w:rsidR="001E1102" w:rsidRPr="001E1102" w:rsidRDefault="001E1102" w:rsidP="001E1102"/>
    <w:p w14:paraId="73540487" w14:textId="71F5F768" w:rsidR="00FC2117" w:rsidRDefault="001E1102">
      <w:pPr>
        <w:pStyle w:val="Heading2"/>
      </w:pPr>
      <w:r>
        <w:t xml:space="preserve"> </w:t>
      </w:r>
      <w:r w:rsidR="0087067E">
        <w:t xml:space="preserve"> </w:t>
      </w:r>
      <w:r>
        <w:t>Web Showcase Project</w:t>
      </w:r>
      <w:r w:rsidR="0012136B">
        <w:t xml:space="preserve"> </w:t>
      </w:r>
    </w:p>
    <w:p w14:paraId="73540488" w14:textId="07F3B772" w:rsidR="00FC2117" w:rsidRDefault="001E1102">
      <w:r>
        <w:t>July 2016</w:t>
      </w:r>
      <w:r w:rsidR="0087067E">
        <w:t xml:space="preserve"> – </w:t>
      </w:r>
      <w:r>
        <w:t xml:space="preserve">Present </w:t>
      </w:r>
    </w:p>
    <w:p w14:paraId="0F2F9B05" w14:textId="746DAA7B" w:rsidR="008C4319" w:rsidRDefault="001E1102" w:rsidP="008C4319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Web Showcase Production</w:t>
      </w:r>
    </w:p>
    <w:p w14:paraId="426968A6" w14:textId="73C6F572" w:rsidR="008C4319" w:rsidRDefault="001E1102" w:rsidP="008C431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Angular Web Site </w:t>
      </w:r>
    </w:p>
    <w:p w14:paraId="662EC9E6" w14:textId="7B76EB7C" w:rsidR="00D864D2" w:rsidRDefault="00D864D2" w:rsidP="008C431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Angular/JS Web Site</w:t>
      </w:r>
    </w:p>
    <w:p w14:paraId="0D4B0987" w14:textId="1F752CCA" w:rsidR="00D864D2" w:rsidRDefault="00D864D2" w:rsidP="008C431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React Web Site</w:t>
      </w:r>
    </w:p>
    <w:p w14:paraId="2D1D5AFA" w14:textId="30C76C25" w:rsidR="007548A8" w:rsidRDefault="001E1102" w:rsidP="008C431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ASP.NET Core Web Site</w:t>
      </w:r>
    </w:p>
    <w:p w14:paraId="49038974" w14:textId="4AEC7B6F" w:rsidR="00D72FE6" w:rsidRDefault="001E1102" w:rsidP="008C4319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Spring Boot Microservices based web site</w:t>
      </w:r>
    </w:p>
    <w:p w14:paraId="261CA0EC" w14:textId="12B9A6F6" w:rsidR="0021282A" w:rsidRDefault="0012136B" w:rsidP="000821EA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Rails Website</w:t>
      </w:r>
      <w:r w:rsidR="007627A1" w:rsidRPr="009B621B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</w:t>
      </w:r>
      <w:r w:rsidR="009561EC" w:rsidRPr="009B621B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</w:t>
      </w:r>
      <w:r w:rsidR="009B621B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</w:t>
      </w:r>
    </w:p>
    <w:p w14:paraId="219D1356" w14:textId="69C16BDB" w:rsidR="00A86566" w:rsidRPr="000C2731" w:rsidRDefault="0012136B" w:rsidP="0012136B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Django Website  </w:t>
      </w:r>
    </w:p>
    <w:p w14:paraId="6C7CA1C3" w14:textId="076F2D73" w:rsidR="000C2731" w:rsidRDefault="000C2731" w:rsidP="0012136B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Bootstrap used on all sites</w:t>
      </w:r>
    </w:p>
    <w:p w14:paraId="73540493" w14:textId="77777777" w:rsidR="00FC2117" w:rsidRDefault="002C7E4B">
      <w:pPr>
        <w:pStyle w:val="Heading2"/>
      </w:pPr>
      <w:r>
        <w:t xml:space="preserve">Premera Blue Cross </w:t>
      </w:r>
    </w:p>
    <w:p w14:paraId="73540497" w14:textId="6752D950" w:rsidR="00341377" w:rsidRDefault="00104BEE" w:rsidP="00050DCC">
      <w:r>
        <w:t>July</w:t>
      </w:r>
      <w:r w:rsidR="002C7E4B">
        <w:t xml:space="preserve"> </w:t>
      </w:r>
      <w:r>
        <w:t>2000</w:t>
      </w:r>
      <w:r w:rsidR="002C7E4B">
        <w:t xml:space="preserve"> – </w:t>
      </w:r>
      <w:r w:rsidR="00CF4E2B">
        <w:t>July 2002</w:t>
      </w:r>
      <w:r w:rsidR="002C4C49">
        <w:t xml:space="preserve"> </w:t>
      </w:r>
      <w:r w:rsidR="00633CA3">
        <w:t xml:space="preserve"> </w:t>
      </w:r>
      <w:r w:rsidR="00CF7A25">
        <w:t xml:space="preserve"> </w:t>
      </w:r>
      <w:r w:rsidR="00050DCC">
        <w:t xml:space="preserve"> </w:t>
      </w:r>
      <w:r w:rsidR="00050DCC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 </w:t>
      </w:r>
    </w:p>
    <w:p w14:paraId="0A7360CF" w14:textId="44A4266C" w:rsidR="00875A1E" w:rsidRDefault="002E18E0" w:rsidP="004E498A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Client Server Team</w:t>
      </w:r>
      <w:r w:rsidR="004E498A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 </w:t>
      </w:r>
    </w:p>
    <w:p w14:paraId="64F5486D" w14:textId="34EED3B6" w:rsidR="004E498A" w:rsidRPr="00DF3D08" w:rsidRDefault="001870B2" w:rsidP="00CF4E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Develop Facets New Product Copy App in MS Access</w:t>
      </w:r>
      <w:r w:rsidR="00CF4E2B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</w:t>
      </w:r>
    </w:p>
    <w:p w14:paraId="0EDCFC4E" w14:textId="4111A685" w:rsidR="004E498A" w:rsidRDefault="00DF3D08" w:rsidP="00DF3D0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Client Server Team   </w:t>
      </w:r>
    </w:p>
    <w:p w14:paraId="2E03D2EF" w14:textId="00616FB4" w:rsidR="00D0446A" w:rsidRPr="001A71DF" w:rsidRDefault="002E6B69" w:rsidP="00CF4E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>Support</w:t>
      </w:r>
      <w:r w:rsidR="00AF7BA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Insight</w:t>
      </w:r>
      <w:r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Web Eligibility</w:t>
      </w:r>
      <w:r w:rsidR="00AF7BA8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with C++ Java Script </w:t>
      </w:r>
      <w:r w:rsidR="00CF4E2B">
        <w:rPr>
          <w:rFonts w:asciiTheme="majorHAnsi" w:eastAsiaTheme="majorEastAsia" w:hAnsiTheme="majorHAnsi" w:cstheme="majorBidi"/>
          <w:color w:val="365F91" w:themeColor="accent1" w:themeShade="BF"/>
          <w:sz w:val="24"/>
          <w:szCs w:val="26"/>
        </w:rPr>
        <w:t xml:space="preserve"> </w:t>
      </w:r>
    </w:p>
    <w:p w14:paraId="63BFD797" w14:textId="77777777" w:rsidR="00D0446A" w:rsidRDefault="00D0446A" w:rsidP="00D0446A">
      <w:pPr>
        <w:pStyle w:val="Heading2"/>
      </w:pPr>
      <w:r>
        <w:t>School Name, Location, Degrees</w:t>
      </w:r>
    </w:p>
    <w:p w14:paraId="721FE2F7" w14:textId="2844E3CE" w:rsidR="00E60EF9" w:rsidRPr="009F78E0" w:rsidRDefault="00D0446A" w:rsidP="001A71DF">
      <w:r>
        <w:t>B. A. Mathematics, California State University, Long Beach, CA - Computer Science Minor</w:t>
      </w:r>
    </w:p>
    <w:sectPr w:rsidR="00E60EF9" w:rsidRPr="009F78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16E12" w14:textId="77777777" w:rsidR="00F56DFA" w:rsidRDefault="00F56DFA">
      <w:pPr>
        <w:spacing w:line="240" w:lineRule="auto"/>
      </w:pPr>
      <w:r>
        <w:separator/>
      </w:r>
    </w:p>
  </w:endnote>
  <w:endnote w:type="continuationSeparator" w:id="0">
    <w:p w14:paraId="380FE8F1" w14:textId="77777777" w:rsidR="00F56DFA" w:rsidRDefault="00F56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BAA49" w14:textId="77777777" w:rsidR="006D1DBF" w:rsidRDefault="006D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87519"/>
      <w:docPartObj>
        <w:docPartGallery w:val="Page Numbers (Bottom of Page)"/>
        <w:docPartUnique/>
      </w:docPartObj>
    </w:sdtPr>
    <w:sdtContent>
      <w:p w14:paraId="735404AA" w14:textId="77777777" w:rsidR="00FC2117" w:rsidRDefault="00235D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F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7F58B" w14:textId="77777777" w:rsidR="006D1DBF" w:rsidRDefault="006D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6F6EF" w14:textId="77777777" w:rsidR="00F56DFA" w:rsidRDefault="00F56DFA">
      <w:pPr>
        <w:spacing w:line="240" w:lineRule="auto"/>
      </w:pPr>
      <w:r>
        <w:separator/>
      </w:r>
    </w:p>
  </w:footnote>
  <w:footnote w:type="continuationSeparator" w:id="0">
    <w:p w14:paraId="3AC31041" w14:textId="77777777" w:rsidR="00F56DFA" w:rsidRDefault="00F56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4FAC2" w14:textId="77777777" w:rsidR="006D1DBF" w:rsidRDefault="006D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404A8" w14:textId="77777777" w:rsidR="00A02888" w:rsidRDefault="00235DD8" w:rsidP="00A02888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735404AF" wp14:editId="735404B0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75671B70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735404A9" w14:textId="77777777" w:rsidR="00FC2117" w:rsidRDefault="00FC2117">
    <w:pPr>
      <w:pStyle w:val="ContactInf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404AB" w14:textId="77777777" w:rsidR="00FC2117" w:rsidRPr="000B2A67" w:rsidRDefault="00235DD8">
    <w:pPr>
      <w:pStyle w:val="Title"/>
      <w:rPr>
        <w:color w:val="auto"/>
      </w:rPr>
    </w:pPr>
    <w:r w:rsidRPr="000B2A67">
      <w:rPr>
        <w:noProof/>
        <w:color w:val="auto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35404B1" wp14:editId="735404B2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26596D8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130426" w:rsidRPr="000B2A67">
      <w:rPr>
        <w:color w:val="auto"/>
      </w:rPr>
      <w:t>James Binder</w:t>
    </w:r>
  </w:p>
  <w:p w14:paraId="65D316AF" w14:textId="740ADE65" w:rsidR="0024191F" w:rsidRPr="00A13515" w:rsidRDefault="00ED1628">
    <w:pPr>
      <w:pStyle w:val="ContactInfo"/>
      <w:rPr>
        <w:rStyle w:val="ContactInfoChar"/>
        <w:color w:val="auto"/>
      </w:rPr>
    </w:pPr>
    <w:r w:rsidRPr="00A13515">
      <w:rPr>
        <w:rStyle w:val="ContactInfoChar"/>
        <w:color w:val="auto"/>
      </w:rPr>
      <w:t>1720 201</w:t>
    </w:r>
    <w:r w:rsidRPr="00A13515">
      <w:rPr>
        <w:rStyle w:val="ContactInfoChar"/>
        <w:color w:val="auto"/>
        <w:vertAlign w:val="superscript"/>
      </w:rPr>
      <w:t>st</w:t>
    </w:r>
    <w:r w:rsidRPr="00A13515">
      <w:rPr>
        <w:rStyle w:val="ContactInfoChar"/>
        <w:color w:val="auto"/>
      </w:rPr>
      <w:t xml:space="preserve"> P.L. S.E. Apt C</w:t>
    </w:r>
  </w:p>
  <w:p w14:paraId="7A349481" w14:textId="17F1AD79" w:rsidR="0024191F" w:rsidRPr="00A13515" w:rsidRDefault="00ED1628">
    <w:pPr>
      <w:pStyle w:val="ContactInfo"/>
      <w:rPr>
        <w:rStyle w:val="ContactInfoChar"/>
        <w:color w:val="auto"/>
      </w:rPr>
    </w:pPr>
    <w:r w:rsidRPr="00A13515">
      <w:rPr>
        <w:rStyle w:val="ContactInfoChar"/>
        <w:color w:val="auto"/>
      </w:rPr>
      <w:t>Bothell WA 98012</w:t>
    </w:r>
  </w:p>
  <w:p w14:paraId="735404AC" w14:textId="6E1A18C1" w:rsidR="00FC2117" w:rsidRPr="00A13515" w:rsidRDefault="0070265E">
    <w:pPr>
      <w:pStyle w:val="ContactInfo"/>
      <w:rPr>
        <w:color w:val="auto"/>
      </w:rPr>
    </w:pPr>
    <w:r w:rsidRPr="00A13515">
      <w:rPr>
        <w:rStyle w:val="ContactInfoChar"/>
        <w:color w:val="auto"/>
      </w:rPr>
      <w:t>(425) 877 3104</w:t>
    </w:r>
  </w:p>
  <w:p w14:paraId="735404AE" w14:textId="0CADDCE1" w:rsidR="00130426" w:rsidRPr="001A4A98" w:rsidRDefault="006D1DBF">
    <w:pPr>
      <w:pStyle w:val="ContactInfo"/>
      <w:rPr>
        <w:color w:val="auto"/>
      </w:rPr>
    </w:pPr>
    <w:r>
      <w:rPr>
        <w:color w:val="auto"/>
      </w:rPr>
      <w:t>JamesBinder120@hotmail.com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CB4"/>
    <w:multiLevelType w:val="hybridMultilevel"/>
    <w:tmpl w:val="DEF63902"/>
    <w:lvl w:ilvl="0" w:tplc="26DE73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439C"/>
    <w:multiLevelType w:val="hybridMultilevel"/>
    <w:tmpl w:val="34F87794"/>
    <w:lvl w:ilvl="0" w:tplc="FA36A7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2748"/>
    <w:multiLevelType w:val="hybridMultilevel"/>
    <w:tmpl w:val="BEBE10E8"/>
    <w:lvl w:ilvl="0" w:tplc="BBF650E4">
      <w:start w:val="1720"/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0785"/>
    <w:multiLevelType w:val="hybridMultilevel"/>
    <w:tmpl w:val="7052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E3AB5"/>
    <w:multiLevelType w:val="hybridMultilevel"/>
    <w:tmpl w:val="2D58CDFA"/>
    <w:lvl w:ilvl="0" w:tplc="8258FACC">
      <w:start w:val="1720"/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241701">
    <w:abstractNumId w:val="3"/>
  </w:num>
  <w:num w:numId="2" w16cid:durableId="586424691">
    <w:abstractNumId w:val="0"/>
  </w:num>
  <w:num w:numId="3" w16cid:durableId="919363037">
    <w:abstractNumId w:val="5"/>
  </w:num>
  <w:num w:numId="4" w16cid:durableId="1648247412">
    <w:abstractNumId w:val="9"/>
  </w:num>
  <w:num w:numId="5" w16cid:durableId="1073813514">
    <w:abstractNumId w:val="7"/>
  </w:num>
  <w:num w:numId="6" w16cid:durableId="1773475659">
    <w:abstractNumId w:val="1"/>
  </w:num>
  <w:num w:numId="7" w16cid:durableId="190656254">
    <w:abstractNumId w:val="2"/>
  </w:num>
  <w:num w:numId="8" w16cid:durableId="1786534082">
    <w:abstractNumId w:val="4"/>
  </w:num>
  <w:num w:numId="9" w16cid:durableId="640502887">
    <w:abstractNumId w:val="8"/>
  </w:num>
  <w:num w:numId="10" w16cid:durableId="1484856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7E"/>
    <w:rsid w:val="0002701A"/>
    <w:rsid w:val="000352F3"/>
    <w:rsid w:val="00050DCC"/>
    <w:rsid w:val="00055D0B"/>
    <w:rsid w:val="000572DF"/>
    <w:rsid w:val="00060FD1"/>
    <w:rsid w:val="000A1AC8"/>
    <w:rsid w:val="000B1CA6"/>
    <w:rsid w:val="000B2A67"/>
    <w:rsid w:val="000B5BC9"/>
    <w:rsid w:val="000C2731"/>
    <w:rsid w:val="000E0A4F"/>
    <w:rsid w:val="000E3AE6"/>
    <w:rsid w:val="00104BEE"/>
    <w:rsid w:val="0011680E"/>
    <w:rsid w:val="0012136B"/>
    <w:rsid w:val="00130426"/>
    <w:rsid w:val="00130E5C"/>
    <w:rsid w:val="00137A38"/>
    <w:rsid w:val="00146ED3"/>
    <w:rsid w:val="0015142C"/>
    <w:rsid w:val="0015175F"/>
    <w:rsid w:val="001602C4"/>
    <w:rsid w:val="001624F3"/>
    <w:rsid w:val="001870B2"/>
    <w:rsid w:val="00197123"/>
    <w:rsid w:val="001A4A98"/>
    <w:rsid w:val="001A71DF"/>
    <w:rsid w:val="001B1465"/>
    <w:rsid w:val="001B4087"/>
    <w:rsid w:val="001B65DF"/>
    <w:rsid w:val="001D0ED1"/>
    <w:rsid w:val="001D3025"/>
    <w:rsid w:val="001E1102"/>
    <w:rsid w:val="001F696B"/>
    <w:rsid w:val="002001F6"/>
    <w:rsid w:val="002006CC"/>
    <w:rsid w:val="00200A08"/>
    <w:rsid w:val="00202417"/>
    <w:rsid w:val="00202423"/>
    <w:rsid w:val="00212708"/>
    <w:rsid w:val="0021282A"/>
    <w:rsid w:val="0021388D"/>
    <w:rsid w:val="0021711D"/>
    <w:rsid w:val="0023469D"/>
    <w:rsid w:val="00235CCB"/>
    <w:rsid w:val="00235DD8"/>
    <w:rsid w:val="0024191F"/>
    <w:rsid w:val="00244446"/>
    <w:rsid w:val="00251831"/>
    <w:rsid w:val="002657DD"/>
    <w:rsid w:val="002B0B97"/>
    <w:rsid w:val="002B2179"/>
    <w:rsid w:val="002C1C98"/>
    <w:rsid w:val="002C4C49"/>
    <w:rsid w:val="002C7E4B"/>
    <w:rsid w:val="002E18E0"/>
    <w:rsid w:val="002E6B69"/>
    <w:rsid w:val="002E7DDF"/>
    <w:rsid w:val="002F2034"/>
    <w:rsid w:val="00302FFC"/>
    <w:rsid w:val="003157B9"/>
    <w:rsid w:val="00324A71"/>
    <w:rsid w:val="00334AB8"/>
    <w:rsid w:val="00341377"/>
    <w:rsid w:val="00342C9C"/>
    <w:rsid w:val="00343DCA"/>
    <w:rsid w:val="003530E6"/>
    <w:rsid w:val="00356C2B"/>
    <w:rsid w:val="00365DF5"/>
    <w:rsid w:val="0037201F"/>
    <w:rsid w:val="00373806"/>
    <w:rsid w:val="00375607"/>
    <w:rsid w:val="00380CFA"/>
    <w:rsid w:val="003A3DD9"/>
    <w:rsid w:val="003B50FD"/>
    <w:rsid w:val="003C31A6"/>
    <w:rsid w:val="004243E4"/>
    <w:rsid w:val="00426CC0"/>
    <w:rsid w:val="004303A9"/>
    <w:rsid w:val="00441328"/>
    <w:rsid w:val="0044135B"/>
    <w:rsid w:val="00443B1A"/>
    <w:rsid w:val="00447DE7"/>
    <w:rsid w:val="00451BBD"/>
    <w:rsid w:val="0045227F"/>
    <w:rsid w:val="00471059"/>
    <w:rsid w:val="00476C86"/>
    <w:rsid w:val="0048487B"/>
    <w:rsid w:val="00487892"/>
    <w:rsid w:val="00490284"/>
    <w:rsid w:val="00490AD3"/>
    <w:rsid w:val="004941B7"/>
    <w:rsid w:val="004A64FC"/>
    <w:rsid w:val="004B446C"/>
    <w:rsid w:val="004C63B4"/>
    <w:rsid w:val="004E498A"/>
    <w:rsid w:val="004F1D18"/>
    <w:rsid w:val="00505C8F"/>
    <w:rsid w:val="00525489"/>
    <w:rsid w:val="005371C5"/>
    <w:rsid w:val="00542595"/>
    <w:rsid w:val="00550BA2"/>
    <w:rsid w:val="00557AB8"/>
    <w:rsid w:val="00577F7A"/>
    <w:rsid w:val="005A6A56"/>
    <w:rsid w:val="005A6CE9"/>
    <w:rsid w:val="005B0814"/>
    <w:rsid w:val="005E2625"/>
    <w:rsid w:val="005E4111"/>
    <w:rsid w:val="005F3346"/>
    <w:rsid w:val="00600B89"/>
    <w:rsid w:val="0060413E"/>
    <w:rsid w:val="00612DD5"/>
    <w:rsid w:val="00631A69"/>
    <w:rsid w:val="006336E6"/>
    <w:rsid w:val="00633CA3"/>
    <w:rsid w:val="0064029C"/>
    <w:rsid w:val="00642796"/>
    <w:rsid w:val="00642E2B"/>
    <w:rsid w:val="00656AD2"/>
    <w:rsid w:val="006643D9"/>
    <w:rsid w:val="00673B04"/>
    <w:rsid w:val="006753C7"/>
    <w:rsid w:val="006807F2"/>
    <w:rsid w:val="00687C79"/>
    <w:rsid w:val="0069084B"/>
    <w:rsid w:val="00693020"/>
    <w:rsid w:val="00694D58"/>
    <w:rsid w:val="006A3FF7"/>
    <w:rsid w:val="006A470B"/>
    <w:rsid w:val="006B0472"/>
    <w:rsid w:val="006B1A72"/>
    <w:rsid w:val="006B279E"/>
    <w:rsid w:val="006B3577"/>
    <w:rsid w:val="006B7509"/>
    <w:rsid w:val="006C0F7C"/>
    <w:rsid w:val="006D1DBF"/>
    <w:rsid w:val="006F02C3"/>
    <w:rsid w:val="006F7FDA"/>
    <w:rsid w:val="0070265E"/>
    <w:rsid w:val="007272C7"/>
    <w:rsid w:val="00734647"/>
    <w:rsid w:val="00746953"/>
    <w:rsid w:val="0075439B"/>
    <w:rsid w:val="007548A8"/>
    <w:rsid w:val="00757D53"/>
    <w:rsid w:val="007627A1"/>
    <w:rsid w:val="00780D48"/>
    <w:rsid w:val="007A385F"/>
    <w:rsid w:val="007A3DFE"/>
    <w:rsid w:val="007D02BF"/>
    <w:rsid w:val="007D74C0"/>
    <w:rsid w:val="007E7EC9"/>
    <w:rsid w:val="007F16A9"/>
    <w:rsid w:val="007F6B86"/>
    <w:rsid w:val="0080202C"/>
    <w:rsid w:val="00805BE0"/>
    <w:rsid w:val="008104F6"/>
    <w:rsid w:val="0082311D"/>
    <w:rsid w:val="008257F8"/>
    <w:rsid w:val="00827932"/>
    <w:rsid w:val="00830913"/>
    <w:rsid w:val="0083096A"/>
    <w:rsid w:val="00834816"/>
    <w:rsid w:val="00840074"/>
    <w:rsid w:val="00840843"/>
    <w:rsid w:val="00842EBD"/>
    <w:rsid w:val="00853512"/>
    <w:rsid w:val="0086421C"/>
    <w:rsid w:val="0087067E"/>
    <w:rsid w:val="00875A1E"/>
    <w:rsid w:val="00876CB1"/>
    <w:rsid w:val="00886404"/>
    <w:rsid w:val="00890AE0"/>
    <w:rsid w:val="008946E1"/>
    <w:rsid w:val="008A2193"/>
    <w:rsid w:val="008A6537"/>
    <w:rsid w:val="008C4319"/>
    <w:rsid w:val="008E5F12"/>
    <w:rsid w:val="008F4018"/>
    <w:rsid w:val="0090382A"/>
    <w:rsid w:val="00906C41"/>
    <w:rsid w:val="00911699"/>
    <w:rsid w:val="00915599"/>
    <w:rsid w:val="00922283"/>
    <w:rsid w:val="00924A1E"/>
    <w:rsid w:val="009521A5"/>
    <w:rsid w:val="00952956"/>
    <w:rsid w:val="009561EC"/>
    <w:rsid w:val="0097195F"/>
    <w:rsid w:val="00974FF0"/>
    <w:rsid w:val="009754DF"/>
    <w:rsid w:val="009A056C"/>
    <w:rsid w:val="009B621B"/>
    <w:rsid w:val="009B754E"/>
    <w:rsid w:val="009C023D"/>
    <w:rsid w:val="009C3594"/>
    <w:rsid w:val="009C769B"/>
    <w:rsid w:val="009D585B"/>
    <w:rsid w:val="009F0546"/>
    <w:rsid w:val="009F78E0"/>
    <w:rsid w:val="00A02888"/>
    <w:rsid w:val="00A07F39"/>
    <w:rsid w:val="00A11D2E"/>
    <w:rsid w:val="00A1344A"/>
    <w:rsid w:val="00A13515"/>
    <w:rsid w:val="00A37663"/>
    <w:rsid w:val="00A5022C"/>
    <w:rsid w:val="00A53DFF"/>
    <w:rsid w:val="00A55E54"/>
    <w:rsid w:val="00A67E58"/>
    <w:rsid w:val="00A717AE"/>
    <w:rsid w:val="00A86566"/>
    <w:rsid w:val="00A86F25"/>
    <w:rsid w:val="00A872DB"/>
    <w:rsid w:val="00A87643"/>
    <w:rsid w:val="00A93B4A"/>
    <w:rsid w:val="00A93DD3"/>
    <w:rsid w:val="00A942AE"/>
    <w:rsid w:val="00A958DB"/>
    <w:rsid w:val="00AA2B66"/>
    <w:rsid w:val="00AA7173"/>
    <w:rsid w:val="00AB2E7A"/>
    <w:rsid w:val="00AC1467"/>
    <w:rsid w:val="00AC384A"/>
    <w:rsid w:val="00AC3F02"/>
    <w:rsid w:val="00AC44C9"/>
    <w:rsid w:val="00AD6E37"/>
    <w:rsid w:val="00AE1197"/>
    <w:rsid w:val="00AF532F"/>
    <w:rsid w:val="00AF7BA8"/>
    <w:rsid w:val="00B0398D"/>
    <w:rsid w:val="00B20F63"/>
    <w:rsid w:val="00B47A48"/>
    <w:rsid w:val="00B60129"/>
    <w:rsid w:val="00B62C17"/>
    <w:rsid w:val="00B863A6"/>
    <w:rsid w:val="00B9067D"/>
    <w:rsid w:val="00B92BA8"/>
    <w:rsid w:val="00B92F7A"/>
    <w:rsid w:val="00BA71DF"/>
    <w:rsid w:val="00BC273B"/>
    <w:rsid w:val="00BD2DBB"/>
    <w:rsid w:val="00BD55AC"/>
    <w:rsid w:val="00BE6F5B"/>
    <w:rsid w:val="00BE7FAA"/>
    <w:rsid w:val="00C14811"/>
    <w:rsid w:val="00C17B68"/>
    <w:rsid w:val="00C47478"/>
    <w:rsid w:val="00C51C4E"/>
    <w:rsid w:val="00C51EA4"/>
    <w:rsid w:val="00C5577E"/>
    <w:rsid w:val="00C60ED8"/>
    <w:rsid w:val="00C73704"/>
    <w:rsid w:val="00C73CDE"/>
    <w:rsid w:val="00C8051E"/>
    <w:rsid w:val="00C875D1"/>
    <w:rsid w:val="00C911BD"/>
    <w:rsid w:val="00C933C4"/>
    <w:rsid w:val="00C96212"/>
    <w:rsid w:val="00CA353C"/>
    <w:rsid w:val="00CB580A"/>
    <w:rsid w:val="00CD27FE"/>
    <w:rsid w:val="00CD2D2E"/>
    <w:rsid w:val="00CD5352"/>
    <w:rsid w:val="00CE148B"/>
    <w:rsid w:val="00CF48B7"/>
    <w:rsid w:val="00CF4E2B"/>
    <w:rsid w:val="00CF7A25"/>
    <w:rsid w:val="00D024C0"/>
    <w:rsid w:val="00D02F3F"/>
    <w:rsid w:val="00D0446A"/>
    <w:rsid w:val="00D348D3"/>
    <w:rsid w:val="00D4415C"/>
    <w:rsid w:val="00D72FE6"/>
    <w:rsid w:val="00D7489A"/>
    <w:rsid w:val="00D82137"/>
    <w:rsid w:val="00D864D2"/>
    <w:rsid w:val="00D960AE"/>
    <w:rsid w:val="00DA0B75"/>
    <w:rsid w:val="00DC4BCE"/>
    <w:rsid w:val="00DE67A3"/>
    <w:rsid w:val="00DF301C"/>
    <w:rsid w:val="00DF3D08"/>
    <w:rsid w:val="00E116BF"/>
    <w:rsid w:val="00E14F19"/>
    <w:rsid w:val="00E16F22"/>
    <w:rsid w:val="00E249C3"/>
    <w:rsid w:val="00E3415B"/>
    <w:rsid w:val="00E4436D"/>
    <w:rsid w:val="00E577F1"/>
    <w:rsid w:val="00E60EF9"/>
    <w:rsid w:val="00E62308"/>
    <w:rsid w:val="00E74AC8"/>
    <w:rsid w:val="00E753D9"/>
    <w:rsid w:val="00E84335"/>
    <w:rsid w:val="00E8637F"/>
    <w:rsid w:val="00E9361A"/>
    <w:rsid w:val="00E944A9"/>
    <w:rsid w:val="00E954DE"/>
    <w:rsid w:val="00EC585C"/>
    <w:rsid w:val="00EC74B1"/>
    <w:rsid w:val="00EC75F5"/>
    <w:rsid w:val="00ED1628"/>
    <w:rsid w:val="00EE5A0D"/>
    <w:rsid w:val="00EF1029"/>
    <w:rsid w:val="00F22348"/>
    <w:rsid w:val="00F257B1"/>
    <w:rsid w:val="00F27815"/>
    <w:rsid w:val="00F35859"/>
    <w:rsid w:val="00F37540"/>
    <w:rsid w:val="00F51BB7"/>
    <w:rsid w:val="00F56DFA"/>
    <w:rsid w:val="00F72FB3"/>
    <w:rsid w:val="00F7542A"/>
    <w:rsid w:val="00F7719A"/>
    <w:rsid w:val="00F801A4"/>
    <w:rsid w:val="00F823B8"/>
    <w:rsid w:val="00FA4427"/>
    <w:rsid w:val="00FB487F"/>
    <w:rsid w:val="00FC2117"/>
    <w:rsid w:val="00FD10E0"/>
    <w:rsid w:val="00FD2DCD"/>
    <w:rsid w:val="00FE48DD"/>
    <w:rsid w:val="00FF28BB"/>
    <w:rsid w:val="00FF45BA"/>
    <w:rsid w:val="00FF75BB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4047F"/>
  <w15:docId w15:val="{6221FCFD-09DB-4D94-81C9-56D84A38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151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4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02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Binder</dc:creator>
  <cp:keywords/>
  <cp:lastModifiedBy>Jim Binder</cp:lastModifiedBy>
  <cp:revision>162</cp:revision>
  <dcterms:created xsi:type="dcterms:W3CDTF">2017-05-12T18:39:00Z</dcterms:created>
  <dcterms:modified xsi:type="dcterms:W3CDTF">2024-11-10T02:03:00Z</dcterms:modified>
  <cp:version/>
</cp:coreProperties>
</file>